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CCBD" w14:textId="77777777" w:rsidR="00551538" w:rsidRDefault="005377E0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D3E258" wp14:editId="459F30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2830" cy="9166225"/>
                <wp:effectExtent l="0" t="0" r="13970" b="1587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2830" cy="916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B2CC4" id="Rectangle 2" o:spid="_x0000_s1026" style="position:absolute;margin-left:0;margin-top:0;width:482.9pt;height:72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&#13;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1BF7B5" wp14:editId="56FA82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4705" cy="335280"/>
                <wp:effectExtent l="0" t="0" r="0" b="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70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283E0" w14:textId="77777777" w:rsidR="00836453" w:rsidRDefault="00836453">
                            <w:pPr>
                              <w:rPr>
                                <w:rFonts w:ascii="Century" w:eastAsia="MS Gothic" w:hAnsi="Century"/>
                                <w:b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Century" w:eastAsia="MS Gothic" w:hAnsi="Century" w:hint="eastAsia"/>
                                <w:b/>
                                <w:color w:val="auto"/>
                                <w:sz w:val="28"/>
                              </w:rPr>
                              <w:t>題名：</w:t>
                            </w:r>
                            <w:r>
                              <w:rPr>
                                <w:rFonts w:ascii="Times New Roman" w:eastAsia="MS Gothic" w:hAnsi="Times New Roman" w:hint="eastAsia"/>
                                <w:b/>
                                <w:color w:val="auto"/>
                                <w:sz w:val="28"/>
                              </w:rPr>
                              <w:t>研究会報告書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BF7B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0;width:464.15pt;height:26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" filled="f" stroked="f">
                <v:textbox>
                  <w:txbxContent>
                    <w:p w14:paraId="41E283E0" w14:textId="77777777" w:rsidR="00836453" w:rsidRDefault="00836453">
                      <w:pPr>
                        <w:rPr>
                          <w:rFonts w:ascii="Century" w:eastAsia="MS Gothic" w:hAnsi="Century"/>
                          <w:b/>
                          <w:color w:val="auto"/>
                          <w:sz w:val="28"/>
                        </w:rPr>
                      </w:pPr>
                      <w:r>
                        <w:rPr>
                          <w:rFonts w:ascii="Century" w:eastAsia="MS Gothic" w:hAnsi="Century" w:hint="eastAsia"/>
                          <w:b/>
                          <w:color w:val="auto"/>
                          <w:sz w:val="28"/>
                        </w:rPr>
                        <w:t>題名：</w:t>
                      </w:r>
                      <w:r>
                        <w:rPr>
                          <w:rFonts w:ascii="Times New Roman" w:eastAsia="MS Gothic" w:hAnsi="Times New Roman" w:hint="eastAsia"/>
                          <w:b/>
                          <w:color w:val="auto"/>
                          <w:sz w:val="28"/>
                        </w:rPr>
                        <w:t>研究会報告書</w:t>
                      </w:r>
                    </w:p>
                  </w:txbxContent>
                </v:textbox>
              </v:shape>
            </w:pict>
          </mc:Fallback>
        </mc:AlternateContent>
      </w:r>
      <w:r w:rsidR="00551538">
        <w:rPr>
          <w:rFonts w:hint="eastAsia"/>
        </w:rPr>
        <w:t>ゆ</w:t>
      </w:r>
    </w:p>
    <w:p w14:paraId="43AD6F2A" w14:textId="5EC99B2D" w:rsidR="00551538" w:rsidRDefault="00DC24E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03EAEB" wp14:editId="34A4E423">
                <wp:simplePos x="0" y="0"/>
                <wp:positionH relativeFrom="column">
                  <wp:posOffset>2205355</wp:posOffset>
                </wp:positionH>
                <wp:positionV relativeFrom="paragraph">
                  <wp:posOffset>226060</wp:posOffset>
                </wp:positionV>
                <wp:extent cx="1242695" cy="335280"/>
                <wp:effectExtent l="0" t="0" r="0" b="0"/>
                <wp:wrapNone/>
                <wp:docPr id="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04C4C" w14:textId="74A03594" w:rsidR="00836453" w:rsidRDefault="00836453">
                            <w:pPr>
                              <w:rPr>
                                <w:b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uto"/>
                                <w:sz w:val="28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3EAEB" id="Text Box 29" o:spid="_x0000_s1027" type="#_x0000_t202" style="position:absolute;left:0;text-align:left;margin-left:173.65pt;margin-top:17.8pt;width:97.85pt;height:26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" filled="f" stroked="f">
                <v:textbox>
                  <w:txbxContent>
                    <w:p w14:paraId="13F04C4C" w14:textId="74A03594" w:rsidR="00836453" w:rsidRDefault="00836453">
                      <w:pPr>
                        <w:rPr>
                          <w:b/>
                          <w:color w:val="auto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auto"/>
                          <w:sz w:val="28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6BF368" wp14:editId="7752F412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123305" cy="0"/>
                <wp:effectExtent l="12700" t="12700" r="23495" b="25400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3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F3D4A" id="Line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pt" to="482.15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"/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27ED51" wp14:editId="2AC803C2">
                <wp:simplePos x="0" y="0"/>
                <wp:positionH relativeFrom="column">
                  <wp:posOffset>3669665</wp:posOffset>
                </wp:positionH>
                <wp:positionV relativeFrom="paragraph">
                  <wp:posOffset>226060</wp:posOffset>
                </wp:positionV>
                <wp:extent cx="2372360" cy="335280"/>
                <wp:effectExtent l="0" t="0" r="3175" b="0"/>
                <wp:wrapNone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A5CB4" w14:textId="5AA329D9" w:rsidR="00836453" w:rsidRDefault="00836453">
                            <w:pPr>
                              <w:rPr>
                                <w:rFonts w:eastAsia="MS Gothic"/>
                                <w:b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uto"/>
                                <w:sz w:val="28"/>
                              </w:rPr>
                              <w:t xml:space="preserve"> Name</w:t>
                            </w:r>
                            <w:r w:rsidR="00882F6B">
                              <w:rPr>
                                <w:rFonts w:eastAsia="MS Gothic" w:hint="eastAsia"/>
                                <w:b/>
                                <w:color w:val="auto"/>
                                <w:sz w:val="28"/>
                              </w:rPr>
                              <w:t xml:space="preserve">: </w:t>
                            </w:r>
                            <w:r w:rsidR="00882F6B" w:rsidRPr="00882F6B">
                              <w:rPr>
                                <w:rFonts w:eastAsia="MS Gothic" w:hint="eastAsia"/>
                                <w:color w:val="auto"/>
                                <w:sz w:val="28"/>
                              </w:rPr>
                              <w:t>張　海斌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7ED51" id="Text Box 30" o:spid="_x0000_s1028" type="#_x0000_t202" style="position:absolute;left:0;text-align:left;margin-left:288.95pt;margin-top:17.8pt;width:186.8pt;height:26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" filled="f" stroked="f">
                <v:textbox>
                  <w:txbxContent>
                    <w:p w14:paraId="4D7A5CB4" w14:textId="5AA329D9" w:rsidR="00836453" w:rsidRDefault="00836453">
                      <w:pPr>
                        <w:rPr>
                          <w:rFonts w:eastAsia="MS Gothic"/>
                          <w:b/>
                          <w:color w:val="auto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auto"/>
                          <w:sz w:val="28"/>
                        </w:rPr>
                        <w:t xml:space="preserve"> Name</w:t>
                      </w:r>
                      <w:r w:rsidR="00882F6B">
                        <w:rPr>
                          <w:rFonts w:eastAsia="MS Gothic" w:hint="eastAsia"/>
                          <w:b/>
                          <w:color w:val="auto"/>
                          <w:sz w:val="28"/>
                        </w:rPr>
                        <w:t xml:space="preserve">: </w:t>
                      </w:r>
                      <w:r w:rsidR="00882F6B" w:rsidRPr="00882F6B">
                        <w:rPr>
                          <w:rFonts w:eastAsia="MS Gothic" w:hint="eastAsia"/>
                          <w:color w:val="auto"/>
                          <w:sz w:val="28"/>
                        </w:rPr>
                        <w:t>張　海斌</w:t>
                      </w:r>
                    </w:p>
                  </w:txbxContent>
                </v:textbox>
              </v:shape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450051" wp14:editId="302A1146">
                <wp:simplePos x="0" y="0"/>
                <wp:positionH relativeFrom="column">
                  <wp:posOffset>1906905</wp:posOffset>
                </wp:positionH>
                <wp:positionV relativeFrom="paragraph">
                  <wp:posOffset>177165</wp:posOffset>
                </wp:positionV>
                <wp:extent cx="1905" cy="431800"/>
                <wp:effectExtent l="14605" t="12065" r="21590" b="26035"/>
                <wp:wrapNone/>
                <wp:docPr id="1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34325" id="Line 3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15pt,13.95pt" to="150.3pt,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"/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E568D8" wp14:editId="73F40C12">
                <wp:simplePos x="0" y="0"/>
                <wp:positionH relativeFrom="column">
                  <wp:posOffset>3599815</wp:posOffset>
                </wp:positionH>
                <wp:positionV relativeFrom="paragraph">
                  <wp:posOffset>177800</wp:posOffset>
                </wp:positionV>
                <wp:extent cx="1905" cy="431800"/>
                <wp:effectExtent l="18415" t="12700" r="30480" b="2540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43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8572C" id="Line 3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45pt,14pt" to="283.6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"/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7FF410" wp14:editId="6BC30ECF">
                <wp:simplePos x="0" y="0"/>
                <wp:positionH relativeFrom="column">
                  <wp:posOffset>80010</wp:posOffset>
                </wp:positionH>
                <wp:positionV relativeFrom="paragraph">
                  <wp:posOffset>226060</wp:posOffset>
                </wp:positionV>
                <wp:extent cx="1771650" cy="335280"/>
                <wp:effectExtent l="3810" t="0" r="2540" b="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FB9B0" w14:textId="56F11945" w:rsidR="00836453" w:rsidRDefault="00836453">
                            <w:pPr>
                              <w:rPr>
                                <w:b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uto"/>
                                <w:sz w:val="28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  <w:b/>
                                <w:color w:val="auto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b/>
                                <w:color w:val="auto"/>
                                <w:sz w:val="28"/>
                              </w:rPr>
                              <w:t>’</w:t>
                            </w:r>
                            <w:r w:rsidRPr="00C242FD">
                              <w:rPr>
                                <w:b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="00882F6B">
                              <w:rPr>
                                <w:b/>
                                <w:color w:val="auto"/>
                                <w:sz w:val="28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  <w:b/>
                                <w:color w:val="auto"/>
                                <w:sz w:val="28"/>
                              </w:rPr>
                              <w:t>/</w:t>
                            </w:r>
                            <w:r w:rsidR="00882F6B">
                              <w:rPr>
                                <w:b/>
                                <w:color w:val="auto"/>
                                <w:sz w:val="28"/>
                              </w:rPr>
                              <w:t>4</w:t>
                            </w:r>
                            <w:r w:rsidR="002E5D53">
                              <w:rPr>
                                <w:b/>
                                <w:color w:val="auto"/>
                                <w:sz w:val="28"/>
                              </w:rPr>
                              <w:t>/2</w:t>
                            </w:r>
                            <w:r w:rsidR="00882F6B">
                              <w:rPr>
                                <w:b/>
                                <w:color w:val="auto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FF410" id="Text Box 28" o:spid="_x0000_s1029" type="#_x0000_t202" style="position:absolute;left:0;text-align:left;margin-left:6.3pt;margin-top:17.8pt;width:139.5pt;height:26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" filled="f" stroked="f">
                <v:textbox>
                  <w:txbxContent>
                    <w:p w14:paraId="2FAFB9B0" w14:textId="56F11945" w:rsidR="00836453" w:rsidRDefault="00836453">
                      <w:pPr>
                        <w:rPr>
                          <w:b/>
                          <w:color w:val="auto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auto"/>
                          <w:sz w:val="28"/>
                        </w:rPr>
                        <w:t>Date</w:t>
                      </w:r>
                      <w:r>
                        <w:rPr>
                          <w:rFonts w:hint="eastAsia"/>
                          <w:b/>
                          <w:color w:val="auto"/>
                          <w:sz w:val="28"/>
                        </w:rPr>
                        <w:t>：</w:t>
                      </w:r>
                      <w:r>
                        <w:rPr>
                          <w:b/>
                          <w:color w:val="auto"/>
                          <w:sz w:val="28"/>
                        </w:rPr>
                        <w:t>’</w:t>
                      </w:r>
                      <w:r w:rsidRPr="00C242FD">
                        <w:rPr>
                          <w:b/>
                          <w:color w:val="auto"/>
                          <w:sz w:val="28"/>
                        </w:rPr>
                        <w:t xml:space="preserve"> </w:t>
                      </w:r>
                      <w:r w:rsidR="00882F6B">
                        <w:rPr>
                          <w:b/>
                          <w:color w:val="auto"/>
                          <w:sz w:val="28"/>
                        </w:rPr>
                        <w:t>18</w:t>
                      </w:r>
                      <w:r>
                        <w:rPr>
                          <w:rFonts w:hint="eastAsia"/>
                          <w:b/>
                          <w:color w:val="auto"/>
                          <w:sz w:val="28"/>
                        </w:rPr>
                        <w:t>/</w:t>
                      </w:r>
                      <w:r w:rsidR="00882F6B">
                        <w:rPr>
                          <w:b/>
                          <w:color w:val="auto"/>
                          <w:sz w:val="28"/>
                        </w:rPr>
                        <w:t>4</w:t>
                      </w:r>
                      <w:r w:rsidR="002E5D53">
                        <w:rPr>
                          <w:b/>
                          <w:color w:val="auto"/>
                          <w:sz w:val="28"/>
                        </w:rPr>
                        <w:t>/2</w:t>
                      </w:r>
                      <w:r w:rsidR="00882F6B">
                        <w:rPr>
                          <w:b/>
                          <w:color w:val="auto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F8E6583" w14:textId="77777777" w:rsidR="00551538" w:rsidRDefault="00551538"/>
    <w:p w14:paraId="44D948D4" w14:textId="77777777" w:rsidR="00551538" w:rsidRDefault="005377E0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1C04ED" wp14:editId="215ACE82">
                <wp:simplePos x="0" y="0"/>
                <wp:positionH relativeFrom="column">
                  <wp:posOffset>0</wp:posOffset>
                </wp:positionH>
                <wp:positionV relativeFrom="paragraph">
                  <wp:posOffset>158033</wp:posOffset>
                </wp:positionV>
                <wp:extent cx="4490085" cy="1567180"/>
                <wp:effectExtent l="0" t="0" r="5715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156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7AA75" w14:textId="77777777" w:rsidR="00836453" w:rsidRDefault="00836453">
                            <w:pPr>
                              <w:rPr>
                                <w:rFonts w:ascii="MS Gothic" w:eastAsia="MS Gothic" w:hAnsi="MS Gothic"/>
                                <w:b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b/>
                                <w:color w:val="auto"/>
                                <w:sz w:val="24"/>
                              </w:rPr>
                              <w:t>現状と成果</w:t>
                            </w:r>
                          </w:p>
                          <w:p w14:paraId="11EE1489" w14:textId="35E77044" w:rsidR="00836453" w:rsidRPr="00F91E5A" w:rsidRDefault="00836453" w:rsidP="00657135">
                            <w:pPr>
                              <w:rPr>
                                <w:rFonts w:ascii="MS Gothic" w:eastAsia="MS Gothic" w:hAnsi="MS Gothic"/>
                                <w:color w:val="auto"/>
                              </w:rPr>
                            </w:pPr>
                            <w:r>
                              <w:rPr>
                                <w:rFonts w:ascii="MS Gothic" w:eastAsia="MS Gothic" w:hAnsi="MS Gothic"/>
                                <w:b/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rFonts w:ascii="MS Gothic" w:eastAsia="MS Gothic" w:hAnsi="MS Gothic" w:hint="eastAsia"/>
                                <w:b/>
                                <w:color w:val="auto"/>
                              </w:rPr>
                              <w:t>・</w:t>
                            </w:r>
                            <w:r w:rsidR="00C66D34" w:rsidRPr="00BB20F7">
                              <w:rPr>
                                <w:rFonts w:ascii="MS Gothic" w:eastAsia="MS Gothic" w:hAnsi="MS Gothic"/>
                                <w:color w:val="auto"/>
                                <w:lang w:eastAsia="zh-CN"/>
                              </w:rPr>
                              <w:t>CNN</w:t>
                            </w:r>
                            <w:r w:rsidR="00C66D34" w:rsidRPr="00BB20F7">
                              <w:rPr>
                                <w:rFonts w:ascii="MS Gothic" w:eastAsia="MS Gothic" w:hAnsi="MS Gothic" w:hint="eastAsia"/>
                                <w:color w:val="auto"/>
                              </w:rPr>
                              <w:t>を利用して、ジェスチャー</w:t>
                            </w:r>
                            <w:r w:rsidR="00F91E5A" w:rsidRPr="00BB20F7">
                              <w:rPr>
                                <w:rFonts w:ascii="MS Gothic" w:eastAsia="MS Gothic" w:hAnsi="MS Gothic" w:hint="eastAsia"/>
                                <w:color w:val="auto"/>
                              </w:rPr>
                              <w:t>を</w:t>
                            </w:r>
                            <w:r w:rsidR="00C66D34" w:rsidRPr="00BB20F7">
                              <w:rPr>
                                <w:rFonts w:ascii="MS Gothic" w:eastAsia="MS Gothic" w:hAnsi="MS Gothic" w:hint="eastAsia"/>
                                <w:color w:val="auto"/>
                              </w:rPr>
                              <w:t>認識</w:t>
                            </w:r>
                            <w:r w:rsidR="00F91E5A" w:rsidRPr="00BB20F7">
                              <w:rPr>
                                <w:rFonts w:ascii="MS Gothic" w:eastAsia="MS Gothic" w:hAnsi="MS Gothic" w:hint="eastAsia"/>
                                <w:color w:val="auto"/>
                              </w:rPr>
                              <w:t>する</w:t>
                            </w:r>
                          </w:p>
                          <w:p w14:paraId="75967919" w14:textId="77777777" w:rsidR="00836453" w:rsidRDefault="00836453">
                            <w:pPr>
                              <w:rPr>
                                <w:rFonts w:ascii="MS Gothic" w:eastAsia="MS Gothic" w:hAnsi="MS Gothic"/>
                                <w:b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b/>
                                <w:color w:val="auto"/>
                                <w:sz w:val="24"/>
                              </w:rPr>
                              <w:t>今後の予定</w:t>
                            </w:r>
                          </w:p>
                          <w:p w14:paraId="4175817A" w14:textId="4FB9ADDF" w:rsidR="00F91E5A" w:rsidRPr="00BB20F7" w:rsidRDefault="00836453">
                            <w:pPr>
                              <w:rPr>
                                <w:rFonts w:ascii="MS Gothic" w:eastAsia="MS Gothic" w:hAnsi="MS Gothic"/>
                                <w:bCs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bCs/>
                                <w:color w:val="auto"/>
                                <w:sz w:val="24"/>
                              </w:rPr>
                              <w:t xml:space="preserve">　・</w:t>
                            </w:r>
                            <w:r w:rsidR="00F91E5A" w:rsidRPr="00BB20F7">
                              <w:rPr>
                                <w:rFonts w:ascii="MS Gothic" w:eastAsia="MS Gothic" w:hAnsi="MS Gothic" w:hint="eastAsia"/>
                                <w:bCs/>
                                <w:color w:val="auto"/>
                                <w:sz w:val="24"/>
                              </w:rPr>
                              <w:t>ネット構造が深くになり、</w:t>
                            </w:r>
                            <w:r w:rsidR="00C66D34" w:rsidRPr="00BB20F7">
                              <w:rPr>
                                <w:rFonts w:ascii="MS Gothic" w:eastAsia="MS Gothic" w:hAnsi="MS Gothic" w:hint="eastAsia"/>
                                <w:bCs/>
                                <w:color w:val="auto"/>
                                <w:sz w:val="24"/>
                              </w:rPr>
                              <w:t>精度</w:t>
                            </w:r>
                            <w:r w:rsidR="00F91E5A" w:rsidRPr="00BB20F7">
                              <w:rPr>
                                <w:rFonts w:ascii="MS Gothic" w:eastAsia="MS Gothic" w:hAnsi="MS Gothic" w:hint="eastAsia"/>
                                <w:bCs/>
                                <w:color w:val="auto"/>
                                <w:sz w:val="24"/>
                              </w:rPr>
                              <w:t>が向上する</w:t>
                            </w:r>
                          </w:p>
                          <w:p w14:paraId="28B0B02A" w14:textId="37A96F69" w:rsidR="00836453" w:rsidRPr="00BB20F7" w:rsidRDefault="00F91E5A">
                            <w:pPr>
                              <w:rPr>
                                <w:rFonts w:asciiTheme="majorEastAsia" w:eastAsiaTheme="majorEastAsia" w:hAnsiTheme="majorEastAsia" w:hint="eastAsia"/>
                                <w:bCs/>
                                <w:color w:val="auto"/>
                                <w:szCs w:val="21"/>
                              </w:rPr>
                            </w:pPr>
                            <w:r w:rsidRPr="00BB20F7">
                              <w:rPr>
                                <w:rFonts w:ascii="MS Gothic" w:eastAsia="MS Gothic" w:hAnsi="MS Gothic" w:hint="eastAsia"/>
                                <w:bCs/>
                                <w:color w:val="auto"/>
                                <w:sz w:val="24"/>
                              </w:rPr>
                              <w:t xml:space="preserve">　・</w:t>
                            </w:r>
                            <w:r w:rsidRPr="00BB20F7">
                              <w:rPr>
                                <w:rFonts w:ascii="MS Gothic" w:eastAsia="MS Gothic" w:hAnsi="MS Gothic" w:hint="eastAsia"/>
                                <w:bCs/>
                                <w:color w:val="auto"/>
                                <w:sz w:val="24"/>
                              </w:rPr>
                              <w:t>複雑な環境で認識する</w:t>
                            </w:r>
                          </w:p>
                          <w:p w14:paraId="1D630D4F" w14:textId="77777777" w:rsidR="00836453" w:rsidRDefault="00836453">
                            <w:pPr>
                              <w:rPr>
                                <w:rFonts w:eastAsia="MS Gothic"/>
                                <w:color w:val="auto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C04ED" id="Text Box 14" o:spid="_x0000_s1030" type="#_x0000_t202" style="position:absolute;left:0;text-align:left;margin-left:0;margin-top:12.45pt;width:353.55pt;height:1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" filled="f" stroked="f">
                <v:textbox>
                  <w:txbxContent>
                    <w:p w14:paraId="7A37AA75" w14:textId="77777777" w:rsidR="00836453" w:rsidRDefault="00836453">
                      <w:pPr>
                        <w:rPr>
                          <w:rFonts w:ascii="MS Gothic" w:eastAsia="MS Gothic" w:hAnsi="MS Gothic"/>
                          <w:b/>
                          <w:color w:val="auto"/>
                          <w:sz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  <w:color w:val="auto"/>
                          <w:sz w:val="24"/>
                        </w:rPr>
                        <w:t>現状と成果</w:t>
                      </w:r>
                    </w:p>
                    <w:p w14:paraId="11EE1489" w14:textId="35E77044" w:rsidR="00836453" w:rsidRPr="00F91E5A" w:rsidRDefault="00836453" w:rsidP="00657135">
                      <w:pPr>
                        <w:rPr>
                          <w:rFonts w:ascii="MS Gothic" w:eastAsia="MS Gothic" w:hAnsi="MS Gothic"/>
                          <w:color w:val="auto"/>
                        </w:rPr>
                      </w:pPr>
                      <w:r>
                        <w:rPr>
                          <w:rFonts w:ascii="MS Gothic" w:eastAsia="MS Gothic" w:hAnsi="MS Gothic"/>
                          <w:b/>
                          <w:color w:val="auto"/>
                        </w:rPr>
                        <w:t xml:space="preserve">  </w:t>
                      </w:r>
                      <w:r>
                        <w:rPr>
                          <w:rFonts w:ascii="MS Gothic" w:eastAsia="MS Gothic" w:hAnsi="MS Gothic" w:hint="eastAsia"/>
                          <w:b/>
                          <w:color w:val="auto"/>
                        </w:rPr>
                        <w:t>・</w:t>
                      </w:r>
                      <w:r w:rsidR="00C66D34" w:rsidRPr="00BB20F7">
                        <w:rPr>
                          <w:rFonts w:ascii="MS Gothic" w:eastAsia="MS Gothic" w:hAnsi="MS Gothic"/>
                          <w:color w:val="auto"/>
                          <w:lang w:eastAsia="zh-CN"/>
                        </w:rPr>
                        <w:t>CNN</w:t>
                      </w:r>
                      <w:r w:rsidR="00C66D34" w:rsidRPr="00BB20F7">
                        <w:rPr>
                          <w:rFonts w:ascii="MS Gothic" w:eastAsia="MS Gothic" w:hAnsi="MS Gothic" w:hint="eastAsia"/>
                          <w:color w:val="auto"/>
                        </w:rPr>
                        <w:t>を利用して、ジェスチャー</w:t>
                      </w:r>
                      <w:r w:rsidR="00F91E5A" w:rsidRPr="00BB20F7">
                        <w:rPr>
                          <w:rFonts w:ascii="MS Gothic" w:eastAsia="MS Gothic" w:hAnsi="MS Gothic" w:hint="eastAsia"/>
                          <w:color w:val="auto"/>
                        </w:rPr>
                        <w:t>を</w:t>
                      </w:r>
                      <w:r w:rsidR="00C66D34" w:rsidRPr="00BB20F7">
                        <w:rPr>
                          <w:rFonts w:ascii="MS Gothic" w:eastAsia="MS Gothic" w:hAnsi="MS Gothic" w:hint="eastAsia"/>
                          <w:color w:val="auto"/>
                        </w:rPr>
                        <w:t>認識</w:t>
                      </w:r>
                      <w:r w:rsidR="00F91E5A" w:rsidRPr="00BB20F7">
                        <w:rPr>
                          <w:rFonts w:ascii="MS Gothic" w:eastAsia="MS Gothic" w:hAnsi="MS Gothic" w:hint="eastAsia"/>
                          <w:color w:val="auto"/>
                        </w:rPr>
                        <w:t>する</w:t>
                      </w:r>
                    </w:p>
                    <w:p w14:paraId="75967919" w14:textId="77777777" w:rsidR="00836453" w:rsidRDefault="00836453">
                      <w:pPr>
                        <w:rPr>
                          <w:rFonts w:ascii="MS Gothic" w:eastAsia="MS Gothic" w:hAnsi="MS Gothic"/>
                          <w:b/>
                          <w:color w:val="auto"/>
                          <w:sz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b/>
                          <w:color w:val="auto"/>
                          <w:sz w:val="24"/>
                        </w:rPr>
                        <w:t>今後の予定</w:t>
                      </w:r>
                    </w:p>
                    <w:p w14:paraId="4175817A" w14:textId="4FB9ADDF" w:rsidR="00F91E5A" w:rsidRPr="00BB20F7" w:rsidRDefault="00836453">
                      <w:pPr>
                        <w:rPr>
                          <w:rFonts w:ascii="MS Gothic" w:eastAsia="MS Gothic" w:hAnsi="MS Gothic"/>
                          <w:bCs/>
                          <w:color w:val="auto"/>
                          <w:sz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bCs/>
                          <w:color w:val="auto"/>
                          <w:sz w:val="24"/>
                        </w:rPr>
                        <w:t xml:space="preserve">　・</w:t>
                      </w:r>
                      <w:r w:rsidR="00F91E5A" w:rsidRPr="00BB20F7">
                        <w:rPr>
                          <w:rFonts w:ascii="MS Gothic" w:eastAsia="MS Gothic" w:hAnsi="MS Gothic" w:hint="eastAsia"/>
                          <w:bCs/>
                          <w:color w:val="auto"/>
                          <w:sz w:val="24"/>
                        </w:rPr>
                        <w:t>ネット構造が深くになり、</w:t>
                      </w:r>
                      <w:r w:rsidR="00C66D34" w:rsidRPr="00BB20F7">
                        <w:rPr>
                          <w:rFonts w:ascii="MS Gothic" w:eastAsia="MS Gothic" w:hAnsi="MS Gothic" w:hint="eastAsia"/>
                          <w:bCs/>
                          <w:color w:val="auto"/>
                          <w:sz w:val="24"/>
                        </w:rPr>
                        <w:t>精度</w:t>
                      </w:r>
                      <w:r w:rsidR="00F91E5A" w:rsidRPr="00BB20F7">
                        <w:rPr>
                          <w:rFonts w:ascii="MS Gothic" w:eastAsia="MS Gothic" w:hAnsi="MS Gothic" w:hint="eastAsia"/>
                          <w:bCs/>
                          <w:color w:val="auto"/>
                          <w:sz w:val="24"/>
                        </w:rPr>
                        <w:t>が向上する</w:t>
                      </w:r>
                    </w:p>
                    <w:p w14:paraId="28B0B02A" w14:textId="37A96F69" w:rsidR="00836453" w:rsidRPr="00BB20F7" w:rsidRDefault="00F91E5A">
                      <w:pPr>
                        <w:rPr>
                          <w:rFonts w:asciiTheme="majorEastAsia" w:eastAsiaTheme="majorEastAsia" w:hAnsiTheme="majorEastAsia" w:hint="eastAsia"/>
                          <w:bCs/>
                          <w:color w:val="auto"/>
                          <w:szCs w:val="21"/>
                        </w:rPr>
                      </w:pPr>
                      <w:r w:rsidRPr="00BB20F7">
                        <w:rPr>
                          <w:rFonts w:ascii="MS Gothic" w:eastAsia="MS Gothic" w:hAnsi="MS Gothic" w:hint="eastAsia"/>
                          <w:bCs/>
                          <w:color w:val="auto"/>
                          <w:sz w:val="24"/>
                        </w:rPr>
                        <w:t xml:space="preserve">　・</w:t>
                      </w:r>
                      <w:r w:rsidRPr="00BB20F7">
                        <w:rPr>
                          <w:rFonts w:ascii="MS Gothic" w:eastAsia="MS Gothic" w:hAnsi="MS Gothic" w:hint="eastAsia"/>
                          <w:bCs/>
                          <w:color w:val="auto"/>
                          <w:sz w:val="24"/>
                        </w:rPr>
                        <w:t>複雑な環境で認識する</w:t>
                      </w:r>
                    </w:p>
                    <w:p w14:paraId="1D630D4F" w14:textId="77777777" w:rsidR="00836453" w:rsidRDefault="00836453">
                      <w:pPr>
                        <w:rPr>
                          <w:rFonts w:eastAsia="MS Gothic"/>
                          <w:color w:val="auto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78E46C" wp14:editId="4FDFA9AC">
                <wp:simplePos x="0" y="0"/>
                <wp:positionH relativeFrom="column">
                  <wp:posOffset>4597400</wp:posOffset>
                </wp:positionH>
                <wp:positionV relativeFrom="paragraph">
                  <wp:posOffset>97790</wp:posOffset>
                </wp:positionV>
                <wp:extent cx="1513840" cy="15963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59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8DDF" w14:textId="77777777" w:rsidR="00836453" w:rsidRDefault="00836453">
                            <w:pPr>
                              <w:rPr>
                                <w:rFonts w:eastAsia="MS Gothic"/>
                                <w:b/>
                                <w:color w:val="auto"/>
                                <w:sz w:val="24"/>
                              </w:rPr>
                            </w:pPr>
                          </w:p>
                          <w:p w14:paraId="0A329814" w14:textId="77777777" w:rsidR="00836453" w:rsidRDefault="00836453">
                            <w:pPr>
                              <w:rPr>
                                <w:rFonts w:eastAsia="MS Gothic"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8E46C" id="Text Box 15" o:spid="_x0000_s1031" type="#_x0000_t202" style="position:absolute;left:0;text-align:left;margin-left:362pt;margin-top:7.7pt;width:119.2pt;height:12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" filled="f" stroked="f">
                <v:textbox>
                  <w:txbxContent>
                    <w:p w14:paraId="7D3F8DDF" w14:textId="77777777" w:rsidR="00836453" w:rsidRDefault="00836453">
                      <w:pPr>
                        <w:rPr>
                          <w:rFonts w:eastAsia="MS Gothic"/>
                          <w:b/>
                          <w:color w:val="auto"/>
                          <w:sz w:val="24"/>
                        </w:rPr>
                      </w:pPr>
                    </w:p>
                    <w:p w14:paraId="0A329814" w14:textId="77777777" w:rsidR="00836453" w:rsidRDefault="00836453">
                      <w:pPr>
                        <w:rPr>
                          <w:rFonts w:eastAsia="MS Gothic"/>
                          <w:color w:val="00000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7D0C4A" wp14:editId="224D66CD">
                <wp:simplePos x="0" y="0"/>
                <wp:positionH relativeFrom="column">
                  <wp:posOffset>-6985</wp:posOffset>
                </wp:positionH>
                <wp:positionV relativeFrom="paragraph">
                  <wp:posOffset>101600</wp:posOffset>
                </wp:positionV>
                <wp:extent cx="6131560" cy="0"/>
                <wp:effectExtent l="18415" t="12700" r="22225" b="25400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1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431EB" id="Line 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8pt" to="482.25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"/>
            </w:pict>
          </mc:Fallback>
        </mc:AlternateContent>
      </w:r>
    </w:p>
    <w:p w14:paraId="5ECBB8C4" w14:textId="77777777" w:rsidR="00551538" w:rsidRDefault="00551538"/>
    <w:p w14:paraId="487C298B" w14:textId="77777777" w:rsidR="00551538" w:rsidRDefault="00551538"/>
    <w:p w14:paraId="5E529A60" w14:textId="77777777" w:rsidR="00551538" w:rsidRDefault="00551538"/>
    <w:p w14:paraId="21F94FC2" w14:textId="77777777" w:rsidR="00551538" w:rsidRDefault="00551538"/>
    <w:p w14:paraId="74759B1E" w14:textId="77777777" w:rsidR="00551538" w:rsidRDefault="00551538"/>
    <w:p w14:paraId="5ECCBF57" w14:textId="50BF8DF4" w:rsidR="00551538" w:rsidRDefault="00F7724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6D79E0" wp14:editId="4298E9BA">
                <wp:simplePos x="0" y="0"/>
                <wp:positionH relativeFrom="column">
                  <wp:posOffset>3810</wp:posOffset>
                </wp:positionH>
                <wp:positionV relativeFrom="paragraph">
                  <wp:posOffset>158115</wp:posOffset>
                </wp:positionV>
                <wp:extent cx="6091555" cy="669671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1555" cy="66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A82E9" w14:textId="7F43CE31" w:rsidR="00F91E5A" w:rsidRDefault="00F91E5A" w:rsidP="00FC2B10">
                            <w:pPr>
                              <w:rPr>
                                <w:rFonts w:ascii="MS Gothic" w:eastAsia="MS Gothic" w:hAnsi="MS Gothic"/>
                                <w:color w:val="000000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/>
                              </w:rPr>
                              <w:t>環境：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 w:cs="Microsoft YaHei"/>
                                <w:color w:val="000000"/>
                              </w:rPr>
                              <w:t>Tegre</w:t>
                            </w:r>
                            <w:proofErr w:type="spellEnd"/>
                            <w:r>
                              <w:rPr>
                                <w:rFonts w:ascii="Microsoft YaHei" w:eastAsia="Microsoft YaHei" w:hAnsi="Microsoft YaHei" w:cs="Microsoft YaHei"/>
                                <w:color w:val="000000"/>
                              </w:rPr>
                              <w:t xml:space="preserve"> X1 GPU,  </w:t>
                            </w:r>
                            <w:proofErr w:type="spellStart"/>
                            <w:r>
                              <w:rPr>
                                <w:rFonts w:ascii="Microsoft YaHei" w:eastAsia="Microsoft YaHei" w:hAnsi="Microsoft YaHei" w:cs="Microsoft YaHei"/>
                                <w:color w:val="000000"/>
                              </w:rPr>
                              <w:t>Tensorflow</w:t>
                            </w:r>
                            <w:proofErr w:type="spellEnd"/>
                          </w:p>
                          <w:p w14:paraId="0CCA6FCA" w14:textId="2478CC82" w:rsidR="00F91E5A" w:rsidRDefault="00C66D34" w:rsidP="00FC2B10">
                            <w:pPr>
                              <w:rPr>
                                <w:rFonts w:ascii="MS Gothic" w:eastAsia="MS Gothic" w:hAnsi="MS Gothic"/>
                                <w:color w:val="000000"/>
                              </w:rPr>
                            </w:pPr>
                            <w:r>
                              <w:rPr>
                                <w:rFonts w:ascii="MS Gothic" w:eastAsia="MS Gothic" w:hAnsi="MS Gothic" w:hint="eastAsia"/>
                                <w:color w:val="000000"/>
                              </w:rPr>
                              <w:t>入力画像：手のジェスチャー：64</w:t>
                            </w:r>
                            <w:r w:rsidR="00375D08">
                              <w:rPr>
                                <w:rFonts w:ascii="MS Gothic" w:eastAsia="MS Gothic" w:hAnsi="MS Gothic" w:hint="eastAsia"/>
                                <w:color w:val="000000"/>
                              </w:rPr>
                              <w:t>＊64</w:t>
                            </w:r>
                            <w:r w:rsidR="00F91E5A">
                              <w:rPr>
                                <w:rFonts w:ascii="MS Gothic" w:eastAsia="MS Gothic" w:hAnsi="MS Gothic"/>
                                <w:color w:val="000000"/>
                              </w:rPr>
                              <w:t xml:space="preserve">, 6 </w:t>
                            </w:r>
                            <w:proofErr w:type="spellStart"/>
                            <w:r w:rsidR="00F91E5A">
                              <w:rPr>
                                <w:rFonts w:ascii="MS Gothic" w:eastAsia="MS Gothic" w:hAnsi="MS Gothic"/>
                                <w:color w:val="000000"/>
                              </w:rPr>
                              <w:t>lable</w:t>
                            </w:r>
                            <w:proofErr w:type="spellEnd"/>
                            <w:r w:rsidR="00F91E5A">
                              <w:rPr>
                                <w:rFonts w:ascii="MS Gothic" w:eastAsia="MS Gothic" w:hAnsi="MS Gothic"/>
                                <w:color w:val="000000"/>
                              </w:rPr>
                              <w:t xml:space="preserve">, </w:t>
                            </w:r>
                            <w:r w:rsidR="0029392C">
                              <w:rPr>
                                <w:rFonts w:ascii="MS Gothic" w:eastAsia="MS Gothic" w:hAnsi="MS Gothic" w:hint="eastAsia"/>
                                <w:color w:val="000000"/>
                              </w:rPr>
                              <w:t>1200</w:t>
                            </w:r>
                          </w:p>
                          <w:p w14:paraId="69CBB306" w14:textId="1B89B3FB" w:rsidR="00AA6F6D" w:rsidRDefault="00F91E5A" w:rsidP="00F91E5A">
                            <w:pPr>
                              <w:jc w:val="center"/>
                              <w:rPr>
                                <w:rFonts w:ascii="MS Gothic" w:eastAsia="MS Gothic" w:hAnsi="MS Gothic"/>
                                <w:color w:val="00000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2CE0899" wp14:editId="052C9CD8">
                                  <wp:extent cx="2289976" cy="1526651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esture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6068" cy="153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9B68C1" w14:textId="77777777" w:rsidR="00E51223" w:rsidRDefault="00375D08" w:rsidP="0029392C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NN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構造：Input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-&gt; 2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(</w:t>
                            </w:r>
                            <w:r w:rsidRPr="00375D08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CO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NV2D -&gt; RELU -&gt; MAXPOOL)</w:t>
                            </w:r>
                            <w:r w:rsidRPr="00375D08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-&gt; FLATTEN -&gt; FULLYCONNECTED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 xml:space="preserve"> -&gt;S</w:t>
                            </w:r>
                            <w:r w:rsidR="00F91E5A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OFTMAX</w:t>
                            </w:r>
                          </w:p>
                          <w:p w14:paraId="62716411" w14:textId="53D902AD" w:rsidR="00E51223" w:rsidRDefault="00E51223" w:rsidP="0029392C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lang w:eastAsia="zh-CN"/>
                              </w:rPr>
                              <w:t>CNN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を利用して、ジェスチャー画像の特徴を</w:t>
                            </w:r>
                            <w:r w:rsidR="00BB20F7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抽出する。</w:t>
                            </w:r>
                          </w:p>
                          <w:p w14:paraId="589EE65D" w14:textId="492FC4FA" w:rsidR="00E51223" w:rsidRDefault="00E51223" w:rsidP="0029392C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損失関数：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A5095BF" wp14:editId="461D9C37">
                                  <wp:extent cx="2689832" cy="238506"/>
                                  <wp:effectExtent l="0" t="0" r="0" b="317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Screen Shot 2018-04-22 at 10.59.36 PM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6165" cy="2497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E8D78B" w14:textId="0A138191" w:rsidR="00BB20F7" w:rsidRPr="0029392C" w:rsidRDefault="00E51223" w:rsidP="0029392C">
                            <w:pPr>
                              <w:jc w:val="left"/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</w:rPr>
                              <w:t>Cross-entropy cost function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は実際の出力確率と所望の出力確率との</w:t>
                            </w:r>
                            <w:r w:rsidR="00BB20F7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距離を評価する。値が小さいほど、２つの確率分布が近く</w:t>
                            </w:r>
                            <w:bookmarkStart w:id="0" w:name="_GoBack"/>
                            <w:bookmarkEnd w:id="0"/>
                            <w:r w:rsidR="00BB20F7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なる。</w:t>
                            </w:r>
                          </w:p>
                          <w:p w14:paraId="54F3F0E2" w14:textId="31E180EA" w:rsidR="0082387F" w:rsidRDefault="00E51223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5FAC0E4A" wp14:editId="4971E91B">
                                  <wp:extent cx="2941983" cy="1961322"/>
                                  <wp:effectExtent l="0" t="0" r="444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loss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1804" cy="19745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31B70B1" wp14:editId="13413D4A">
                                  <wp:extent cx="2897298" cy="1931532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accuracy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0473" cy="19536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90D2C7" w14:textId="05F2F23D" w:rsidR="0082387F" w:rsidRDefault="0082387F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</w:p>
                          <w:p w14:paraId="5443CEBF" w14:textId="1242E354" w:rsidR="0082387F" w:rsidRDefault="00BB20F7" w:rsidP="0082387F">
                            <w:pPr>
                              <w:jc w:val="left"/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</w:rPr>
                              <w:t>だが、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traning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</w:rPr>
                              <w:t>と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 xml:space="preserve">test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</w:rPr>
                              <w:t>の差が大きいので、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overfitting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</w:rPr>
                              <w:t>の問題が発生しました。</w:t>
                            </w:r>
                            <w:r w:rsidR="00B80171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</w:rPr>
                              <w:t>（１）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</w:rPr>
                              <w:t>データセット</w:t>
                            </w:r>
                            <w:r w:rsidR="00B80171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</w:rPr>
                              <w:t>を拡張する。（２）ペナルティー関数を追加する。２つの方法を検討したい。</w:t>
                            </w:r>
                          </w:p>
                          <w:p w14:paraId="0EBC4FB9" w14:textId="694B2F44" w:rsidR="0082387F" w:rsidRDefault="0082387F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</w:p>
                          <w:p w14:paraId="0461335A" w14:textId="1FFBA989" w:rsidR="0082387F" w:rsidRDefault="0082387F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</w:p>
                          <w:p w14:paraId="14A3BC32" w14:textId="68779251" w:rsidR="0082387F" w:rsidRDefault="0082387F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</w:p>
                          <w:p w14:paraId="4E352A8E" w14:textId="68AE7076" w:rsidR="0082387F" w:rsidRDefault="0082387F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</w:p>
                          <w:p w14:paraId="071D47C5" w14:textId="09570F6F" w:rsidR="0082387F" w:rsidRDefault="0082387F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</w:p>
                          <w:p w14:paraId="6BF7D802" w14:textId="1E26B7E5" w:rsidR="0082387F" w:rsidRDefault="0082387F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</w:p>
                          <w:p w14:paraId="4E6986B6" w14:textId="4161C8A3" w:rsidR="0082387F" w:rsidRDefault="0082387F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</w:p>
                          <w:p w14:paraId="5F5AEADB" w14:textId="3DF0C500" w:rsidR="0082387F" w:rsidRDefault="0082387F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</w:p>
                          <w:p w14:paraId="5550FE76" w14:textId="1F3EEA35" w:rsidR="0082387F" w:rsidRPr="00657135" w:rsidRDefault="0082387F" w:rsidP="0082387F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D79E0" id="Text Box 24" o:spid="_x0000_s1032" type="#_x0000_t202" style="position:absolute;left:0;text-align:left;margin-left:.3pt;margin-top:12.45pt;width:479.65pt;height:52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" filled="f" stroked="f">
                <v:textbox>
                  <w:txbxContent>
                    <w:p w14:paraId="03EA82E9" w14:textId="7F43CE31" w:rsidR="00F91E5A" w:rsidRDefault="00F91E5A" w:rsidP="00FC2B10">
                      <w:pPr>
                        <w:rPr>
                          <w:rFonts w:ascii="MS Gothic" w:eastAsia="MS Gothic" w:hAnsi="MS Gothic"/>
                          <w:color w:val="000000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color w:val="000000"/>
                        </w:rPr>
                        <w:t>環境：</w:t>
                      </w:r>
                      <w:proofErr w:type="spellStart"/>
                      <w:r>
                        <w:rPr>
                          <w:rFonts w:ascii="Microsoft YaHei" w:eastAsia="Microsoft YaHei" w:hAnsi="Microsoft YaHei" w:cs="Microsoft YaHei"/>
                          <w:color w:val="000000"/>
                        </w:rPr>
                        <w:t>Tegre</w:t>
                      </w:r>
                      <w:proofErr w:type="spellEnd"/>
                      <w:r>
                        <w:rPr>
                          <w:rFonts w:ascii="Microsoft YaHei" w:eastAsia="Microsoft YaHei" w:hAnsi="Microsoft YaHei" w:cs="Microsoft YaHei"/>
                          <w:color w:val="000000"/>
                        </w:rPr>
                        <w:t xml:space="preserve"> X1 GPU,  </w:t>
                      </w:r>
                      <w:proofErr w:type="spellStart"/>
                      <w:r>
                        <w:rPr>
                          <w:rFonts w:ascii="Microsoft YaHei" w:eastAsia="Microsoft YaHei" w:hAnsi="Microsoft YaHei" w:cs="Microsoft YaHei"/>
                          <w:color w:val="000000"/>
                        </w:rPr>
                        <w:t>Tensorflow</w:t>
                      </w:r>
                      <w:proofErr w:type="spellEnd"/>
                    </w:p>
                    <w:p w14:paraId="0CCA6FCA" w14:textId="2478CC82" w:rsidR="00F91E5A" w:rsidRDefault="00C66D34" w:rsidP="00FC2B10">
                      <w:pPr>
                        <w:rPr>
                          <w:rFonts w:ascii="MS Gothic" w:eastAsia="MS Gothic" w:hAnsi="MS Gothic"/>
                          <w:color w:val="000000"/>
                        </w:rPr>
                      </w:pPr>
                      <w:r>
                        <w:rPr>
                          <w:rFonts w:ascii="MS Gothic" w:eastAsia="MS Gothic" w:hAnsi="MS Gothic" w:hint="eastAsia"/>
                          <w:color w:val="000000"/>
                        </w:rPr>
                        <w:t>入力画像：手のジェスチャー：64</w:t>
                      </w:r>
                      <w:r w:rsidR="00375D08">
                        <w:rPr>
                          <w:rFonts w:ascii="MS Gothic" w:eastAsia="MS Gothic" w:hAnsi="MS Gothic" w:hint="eastAsia"/>
                          <w:color w:val="000000"/>
                        </w:rPr>
                        <w:t>＊64</w:t>
                      </w:r>
                      <w:r w:rsidR="00F91E5A">
                        <w:rPr>
                          <w:rFonts w:ascii="MS Gothic" w:eastAsia="MS Gothic" w:hAnsi="MS Gothic"/>
                          <w:color w:val="000000"/>
                        </w:rPr>
                        <w:t xml:space="preserve">, 6 </w:t>
                      </w:r>
                      <w:proofErr w:type="spellStart"/>
                      <w:r w:rsidR="00F91E5A">
                        <w:rPr>
                          <w:rFonts w:ascii="MS Gothic" w:eastAsia="MS Gothic" w:hAnsi="MS Gothic"/>
                          <w:color w:val="000000"/>
                        </w:rPr>
                        <w:t>lable</w:t>
                      </w:r>
                      <w:proofErr w:type="spellEnd"/>
                      <w:r w:rsidR="00F91E5A">
                        <w:rPr>
                          <w:rFonts w:ascii="MS Gothic" w:eastAsia="MS Gothic" w:hAnsi="MS Gothic"/>
                          <w:color w:val="000000"/>
                        </w:rPr>
                        <w:t xml:space="preserve">, </w:t>
                      </w:r>
                      <w:r w:rsidR="0029392C">
                        <w:rPr>
                          <w:rFonts w:ascii="MS Gothic" w:eastAsia="MS Gothic" w:hAnsi="MS Gothic" w:hint="eastAsia"/>
                          <w:color w:val="000000"/>
                        </w:rPr>
                        <w:t>1200</w:t>
                      </w:r>
                    </w:p>
                    <w:p w14:paraId="69CBB306" w14:textId="1B89B3FB" w:rsidR="00AA6F6D" w:rsidRDefault="00F91E5A" w:rsidP="00F91E5A">
                      <w:pPr>
                        <w:jc w:val="center"/>
                        <w:rPr>
                          <w:rFonts w:ascii="MS Gothic" w:eastAsia="MS Gothic" w:hAnsi="MS Gothic"/>
                          <w:color w:val="00000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color w:val="000000"/>
                        </w:rPr>
                        <w:drawing>
                          <wp:inline distT="0" distB="0" distL="0" distR="0" wp14:anchorId="12CE0899" wp14:editId="052C9CD8">
                            <wp:extent cx="2289976" cy="1526651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estur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6068" cy="1530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9B68C1" w14:textId="77777777" w:rsidR="00E51223" w:rsidRDefault="00375D08" w:rsidP="0029392C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NN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構造：Input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-&gt; 2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*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(</w:t>
                      </w:r>
                      <w:r w:rsidRPr="00375D08"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CO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NV2D -&gt; RELU -&gt; MAXPOOL)</w:t>
                      </w:r>
                      <w:r w:rsidRPr="00375D08"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-&gt; FLATTEN -&gt; FULLYCONNECTED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 xml:space="preserve"> -&gt;S</w:t>
                      </w:r>
                      <w:r w:rsidR="00F91E5A"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OFTMAX</w:t>
                      </w:r>
                    </w:p>
                    <w:p w14:paraId="62716411" w14:textId="53D902AD" w:rsidR="00E51223" w:rsidRDefault="00E51223" w:rsidP="0029392C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  <w:lang w:eastAsia="zh-CN"/>
                        </w:rPr>
                        <w:t>CNN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を利用して、ジェスチャー画像の特徴を</w:t>
                      </w:r>
                      <w:r w:rsidR="00BB20F7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抽出する。</w:t>
                      </w:r>
                    </w:p>
                    <w:p w14:paraId="589EE65D" w14:textId="492FC4FA" w:rsidR="00E51223" w:rsidRDefault="00E51223" w:rsidP="0029392C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損失関数：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color w:val="000000" w:themeColor="text1"/>
                        </w:rPr>
                        <w:drawing>
                          <wp:inline distT="0" distB="0" distL="0" distR="0" wp14:anchorId="3A5095BF" wp14:editId="461D9C37">
                            <wp:extent cx="2689832" cy="238506"/>
                            <wp:effectExtent l="0" t="0" r="0" b="317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Screen Shot 2018-04-22 at 10.59.36 PM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6165" cy="2497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E8D78B" w14:textId="0A138191" w:rsidR="00BB20F7" w:rsidRPr="0029392C" w:rsidRDefault="00E51223" w:rsidP="0029392C">
                      <w:pPr>
                        <w:jc w:val="left"/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</w:rPr>
                        <w:t>Cross-entropy cost function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は実際の出力確率と所望の出力確率との</w:t>
                      </w:r>
                      <w:r w:rsidR="00BB20F7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距離を評価する。値が小さいほど、２つの確率分布が近く</w:t>
                      </w:r>
                      <w:bookmarkStart w:id="1" w:name="_GoBack"/>
                      <w:bookmarkEnd w:id="1"/>
                      <w:r w:rsidR="00BB20F7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なる。</w:t>
                      </w:r>
                    </w:p>
                    <w:p w14:paraId="54F3F0E2" w14:textId="31E180EA" w:rsidR="0082387F" w:rsidRDefault="00E51223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noProof/>
                          <w:color w:val="000000"/>
                        </w:rPr>
                        <w:drawing>
                          <wp:inline distT="0" distB="0" distL="0" distR="0" wp14:anchorId="5FAC0E4A" wp14:editId="4971E91B">
                            <wp:extent cx="2941983" cy="1961322"/>
                            <wp:effectExtent l="0" t="0" r="444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loss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1804" cy="19745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color w:val="000000"/>
                        </w:rPr>
                        <w:drawing>
                          <wp:inline distT="0" distB="0" distL="0" distR="0" wp14:anchorId="331B70B1" wp14:editId="13413D4A">
                            <wp:extent cx="2897298" cy="1931532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accuracy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0473" cy="19536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90D2C7" w14:textId="05F2F23D" w:rsidR="0082387F" w:rsidRDefault="0082387F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</w:p>
                    <w:p w14:paraId="5443CEBF" w14:textId="1242E354" w:rsidR="0082387F" w:rsidRDefault="00BB20F7" w:rsidP="0082387F">
                      <w:pPr>
                        <w:jc w:val="left"/>
                        <w:rPr>
                          <w:rFonts w:asciiTheme="minorEastAsia" w:eastAsiaTheme="minorEastAsia" w:hAnsiTheme="minorEastAsia" w:hint="eastAsia"/>
                          <w:color w:val="00000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00000"/>
                        </w:rPr>
                        <w:t>だが、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color w:val="000000"/>
                        </w:rPr>
                        <w:t>traning</w:t>
                      </w:r>
                      <w:proofErr w:type="spellEnd"/>
                      <w:r>
                        <w:rPr>
                          <w:rFonts w:asciiTheme="minorEastAsia" w:eastAsiaTheme="minorEastAsia" w:hAnsiTheme="minorEastAsi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color w:val="000000"/>
                        </w:rPr>
                        <w:t>acc</w:t>
                      </w:r>
                      <w:proofErr w:type="spellEnd"/>
                      <w:r>
                        <w:rPr>
                          <w:rFonts w:asciiTheme="minorEastAsia" w:eastAsiaTheme="minorEastAsia" w:hAnsiTheme="minor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/>
                        </w:rPr>
                        <w:t>と</w:t>
                      </w:r>
                      <w:r>
                        <w:rPr>
                          <w:rFonts w:asciiTheme="minorEastAsia" w:eastAsiaTheme="minorEastAsia" w:hAnsiTheme="minorEastAsia"/>
                          <w:color w:val="000000"/>
                        </w:rPr>
                        <w:t xml:space="preserve">test 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color w:val="000000"/>
                        </w:rPr>
                        <w:t>acc</w:t>
                      </w:r>
                      <w:proofErr w:type="spellEnd"/>
                      <w:r>
                        <w:rPr>
                          <w:rFonts w:asciiTheme="minorEastAsia" w:eastAsiaTheme="minorEastAsia" w:hAnsiTheme="minorEastAsia" w:hint="eastAsia"/>
                          <w:color w:val="000000"/>
                        </w:rPr>
                        <w:t>の差が大きいので、</w:t>
                      </w:r>
                      <w:r>
                        <w:rPr>
                          <w:rFonts w:asciiTheme="minorEastAsia" w:eastAsiaTheme="minorEastAsia" w:hAnsiTheme="minorEastAsia"/>
                          <w:color w:val="000000"/>
                        </w:rPr>
                        <w:t>overfitting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/>
                        </w:rPr>
                        <w:t>の問題が発生しました。</w:t>
                      </w:r>
                      <w:r w:rsidR="00B80171">
                        <w:rPr>
                          <w:rFonts w:asciiTheme="minorEastAsia" w:eastAsiaTheme="minorEastAsia" w:hAnsiTheme="minorEastAsia" w:hint="eastAsia"/>
                          <w:color w:val="000000"/>
                        </w:rPr>
                        <w:t>（１）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/>
                        </w:rPr>
                        <w:t>データセット</w:t>
                      </w:r>
                      <w:r w:rsidR="00B80171">
                        <w:rPr>
                          <w:rFonts w:asciiTheme="minorEastAsia" w:eastAsiaTheme="minorEastAsia" w:hAnsiTheme="minorEastAsia" w:hint="eastAsia"/>
                          <w:color w:val="000000"/>
                        </w:rPr>
                        <w:t>を拡張する。（２）ペナルティー関数を追加する。２つの方法を検討したい。</w:t>
                      </w:r>
                    </w:p>
                    <w:p w14:paraId="0EBC4FB9" w14:textId="694B2F44" w:rsidR="0082387F" w:rsidRDefault="0082387F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</w:p>
                    <w:p w14:paraId="0461335A" w14:textId="1FFBA989" w:rsidR="0082387F" w:rsidRDefault="0082387F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</w:p>
                    <w:p w14:paraId="14A3BC32" w14:textId="68779251" w:rsidR="0082387F" w:rsidRDefault="0082387F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</w:p>
                    <w:p w14:paraId="4E352A8E" w14:textId="68AE7076" w:rsidR="0082387F" w:rsidRDefault="0082387F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</w:p>
                    <w:p w14:paraId="071D47C5" w14:textId="09570F6F" w:rsidR="0082387F" w:rsidRDefault="0082387F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</w:p>
                    <w:p w14:paraId="6BF7D802" w14:textId="1E26B7E5" w:rsidR="0082387F" w:rsidRDefault="0082387F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</w:p>
                    <w:p w14:paraId="4E6986B6" w14:textId="4161C8A3" w:rsidR="0082387F" w:rsidRDefault="0082387F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</w:p>
                    <w:p w14:paraId="5F5AEADB" w14:textId="3DF0C500" w:rsidR="0082387F" w:rsidRDefault="0082387F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</w:p>
                    <w:p w14:paraId="5550FE76" w14:textId="1F3EEA35" w:rsidR="0082387F" w:rsidRPr="00657135" w:rsidRDefault="0082387F" w:rsidP="0082387F">
                      <w:pPr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77E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D849C7" wp14:editId="06A25EEA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6116955" cy="0"/>
                <wp:effectExtent l="12700" t="19050" r="2984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B3D74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5pt" to="481.65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"/>
            </w:pict>
          </mc:Fallback>
        </mc:AlternateContent>
      </w:r>
    </w:p>
    <w:p w14:paraId="6FD546BE" w14:textId="18F02B73" w:rsidR="00551538" w:rsidRDefault="00551538"/>
    <w:p w14:paraId="6407D491" w14:textId="77777777" w:rsidR="00551538" w:rsidRDefault="00551538"/>
    <w:p w14:paraId="1B72AE19" w14:textId="77777777" w:rsidR="00551538" w:rsidRDefault="00551538"/>
    <w:p w14:paraId="198DAC62" w14:textId="77777777" w:rsidR="00551538" w:rsidRDefault="00551538"/>
    <w:p w14:paraId="6B1AE106" w14:textId="77777777" w:rsidR="00551538" w:rsidRDefault="00551538"/>
    <w:p w14:paraId="01379094" w14:textId="77777777" w:rsidR="00551538" w:rsidRDefault="00551538"/>
    <w:p w14:paraId="4BB238BC" w14:textId="77777777" w:rsidR="00551538" w:rsidRDefault="00551538"/>
    <w:p w14:paraId="0F375C44" w14:textId="77777777" w:rsidR="00551538" w:rsidRDefault="00551538"/>
    <w:p w14:paraId="59DB6515" w14:textId="77777777" w:rsidR="00551538" w:rsidRDefault="00551538"/>
    <w:p w14:paraId="50C1C24D" w14:textId="77777777" w:rsidR="00551538" w:rsidRDefault="00551538"/>
    <w:p w14:paraId="3447DE7D" w14:textId="77777777" w:rsidR="00551538" w:rsidRDefault="00551538"/>
    <w:p w14:paraId="442F2512" w14:textId="77777777" w:rsidR="00551538" w:rsidRDefault="00551538"/>
    <w:p w14:paraId="5FADFE33" w14:textId="77777777" w:rsidR="00551538" w:rsidRDefault="00551538"/>
    <w:p w14:paraId="30FDE27D" w14:textId="77777777" w:rsidR="00551538" w:rsidRDefault="00551538"/>
    <w:p w14:paraId="16E6A7D6" w14:textId="77777777" w:rsidR="00551538" w:rsidRDefault="00551538"/>
    <w:p w14:paraId="29C168BA" w14:textId="77777777" w:rsidR="00551538" w:rsidRDefault="00551538"/>
    <w:p w14:paraId="7BDB72F2" w14:textId="77777777" w:rsidR="00551538" w:rsidRDefault="00551538"/>
    <w:p w14:paraId="2CD5A3C7" w14:textId="77777777" w:rsidR="00551538" w:rsidRDefault="00551538"/>
    <w:p w14:paraId="1AF8D87F" w14:textId="77777777" w:rsidR="00551538" w:rsidRDefault="00551538"/>
    <w:p w14:paraId="57963363" w14:textId="77777777" w:rsidR="00551538" w:rsidRDefault="00551538"/>
    <w:p w14:paraId="383E4019" w14:textId="77777777" w:rsidR="00551538" w:rsidRDefault="00551538"/>
    <w:p w14:paraId="472DBE79" w14:textId="77777777" w:rsidR="00551538" w:rsidRDefault="00551538"/>
    <w:p w14:paraId="40F0F50F" w14:textId="77777777" w:rsidR="00551538" w:rsidRDefault="00551538"/>
    <w:p w14:paraId="76F616C3" w14:textId="77777777" w:rsidR="00551538" w:rsidRDefault="00551538"/>
    <w:p w14:paraId="59D440A2" w14:textId="77777777" w:rsidR="00551538" w:rsidRDefault="00551538"/>
    <w:p w14:paraId="72E914E7" w14:textId="223C3758" w:rsidR="004F7836" w:rsidRDefault="004F7836"/>
    <w:sectPr w:rsidR="004F7836">
      <w:pgSz w:w="11906" w:h="16838"/>
      <w:pgMar w:top="1135" w:right="1133" w:bottom="1276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63EC4" w14:textId="77777777" w:rsidR="00D218D7" w:rsidRDefault="00D218D7">
      <w:r>
        <w:separator/>
      </w:r>
    </w:p>
  </w:endnote>
  <w:endnote w:type="continuationSeparator" w:id="0">
    <w:p w14:paraId="5E0C6156" w14:textId="77777777" w:rsidR="00D218D7" w:rsidRDefault="00D2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-Roman">
    <w:altName w:val="Arial"/>
    <w:panose1 w:val="00000500000000020000"/>
    <w:charset w:val="4D"/>
    <w:family w:val="roman"/>
    <w:notTrueType/>
    <w:pitch w:val="default"/>
    <w:sig w:usb0="03000000" w:usb1="00000000" w:usb2="00000000" w:usb3="00000000" w:csb0="00000001" w:csb1="00000000"/>
  </w:font>
  <w:font w:name="ヒラギノ角ゴ ProN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F764B" w14:textId="77777777" w:rsidR="00D218D7" w:rsidRDefault="00D218D7">
      <w:r>
        <w:separator/>
      </w:r>
    </w:p>
  </w:footnote>
  <w:footnote w:type="continuationSeparator" w:id="0">
    <w:p w14:paraId="7E59C152" w14:textId="77777777" w:rsidR="00D218D7" w:rsidRDefault="00D21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7120B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37F9B"/>
    <w:multiLevelType w:val="hybridMultilevel"/>
    <w:tmpl w:val="4A3E846C"/>
    <w:lvl w:ilvl="0" w:tplc="F7F29B8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4BA8F570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8196DC9A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7B0E6370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1BA62786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A20E8A80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B358C21E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7F8216D2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DB340BC8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2AA57B3"/>
    <w:multiLevelType w:val="hybridMultilevel"/>
    <w:tmpl w:val="F5C8965A"/>
    <w:lvl w:ilvl="0" w:tplc="25CA147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  <w:color w:val="auto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95CDD"/>
    <w:multiLevelType w:val="multilevel"/>
    <w:tmpl w:val="C7CC54F2"/>
    <w:lvl w:ilvl="0">
      <w:start w:val="3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680"/>
        </w:tabs>
        <w:ind w:left="1680" w:hanging="84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4" w15:restartNumberingAfterBreak="0">
    <w:nsid w:val="06B8688D"/>
    <w:multiLevelType w:val="hybridMultilevel"/>
    <w:tmpl w:val="36745110"/>
    <w:lvl w:ilvl="0" w:tplc="E95057EE">
      <w:numFmt w:val="bullet"/>
      <w:suff w:val="space"/>
      <w:lvlText w:val="・"/>
      <w:lvlJc w:val="left"/>
      <w:pPr>
        <w:ind w:left="720" w:hanging="240"/>
      </w:pPr>
      <w:rPr>
        <w:rFonts w:ascii="MS Gothic" w:eastAsia="MS Gothic" w:hAnsi="MS Gothic" w:hint="eastAsia"/>
        <w:color w:val="auto"/>
      </w:rPr>
    </w:lvl>
    <w:lvl w:ilvl="1" w:tplc="A0DEFF58" w:tentative="1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8D30081C" w:tentative="1">
      <w:start w:val="1"/>
      <w:numFmt w:val="bullet"/>
      <w:lvlText w:val="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8800F1AA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8FF8C60E" w:tentative="1">
      <w:start w:val="1"/>
      <w:numFmt w:val="bullet"/>
      <w:lvlText w:val="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B1849114" w:tentative="1">
      <w:start w:val="1"/>
      <w:numFmt w:val="bullet"/>
      <w:lvlText w:val="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362A6300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753E6714" w:tentative="1">
      <w:start w:val="1"/>
      <w:numFmt w:val="bullet"/>
      <w:lvlText w:val="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F5E294D8" w:tentative="1">
      <w:start w:val="1"/>
      <w:numFmt w:val="bullet"/>
      <w:lvlText w:val="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A762C7"/>
    <w:multiLevelType w:val="multilevel"/>
    <w:tmpl w:val="9620DEAA"/>
    <w:lvl w:ilvl="0">
      <w:start w:val="1"/>
      <w:numFmt w:val="decimalFullWidth"/>
      <w:lvlText w:val="%1）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82E2E68"/>
    <w:multiLevelType w:val="hybridMultilevel"/>
    <w:tmpl w:val="951CFF00"/>
    <w:lvl w:ilvl="0" w:tplc="F6CA6B8E">
      <w:start w:val="2"/>
      <w:numFmt w:val="decimalFullWidth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B78524B"/>
    <w:multiLevelType w:val="hybridMultilevel"/>
    <w:tmpl w:val="3124A11C"/>
    <w:lvl w:ilvl="0" w:tplc="C5026F0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CD0557E"/>
    <w:multiLevelType w:val="hybridMultilevel"/>
    <w:tmpl w:val="FB768FB8"/>
    <w:lvl w:ilvl="0" w:tplc="163C58D0">
      <w:numFmt w:val="bullet"/>
      <w:suff w:val="space"/>
      <w:lvlText w:val="◆"/>
      <w:lvlJc w:val="left"/>
      <w:pPr>
        <w:ind w:left="240" w:hanging="240"/>
      </w:pPr>
      <w:rPr>
        <w:rFonts w:ascii="MS Gothic" w:eastAsia="MS Gothic" w:hAnsi="MS Gothic" w:hint="eastAsia"/>
      </w:rPr>
    </w:lvl>
    <w:lvl w:ilvl="1" w:tplc="B3DA2D72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BAF03806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DACC7B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5822A26E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CF8F004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77A1BF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1D4BD9C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847AAD2A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B14722"/>
    <w:multiLevelType w:val="hybridMultilevel"/>
    <w:tmpl w:val="9620DEAA"/>
    <w:lvl w:ilvl="0" w:tplc="63B22614">
      <w:start w:val="1"/>
      <w:numFmt w:val="decimalFullWidth"/>
      <w:lvlText w:val="%1）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A6AB67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ADE47342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2A94FAB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E7D227DC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E56BCF6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E198FE4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C1607EE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73085B3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23F5AAB"/>
    <w:multiLevelType w:val="hybridMultilevel"/>
    <w:tmpl w:val="516620DA"/>
    <w:lvl w:ilvl="0" w:tplc="20BE78A2">
      <w:start w:val="1"/>
      <w:numFmt w:val="decimal"/>
      <w:lvlText w:val="[%1]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329A01C3"/>
    <w:multiLevelType w:val="multilevel"/>
    <w:tmpl w:val="75582ED8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680"/>
        </w:tabs>
        <w:ind w:left="168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2" w15:restartNumberingAfterBreak="0">
    <w:nsid w:val="37016359"/>
    <w:multiLevelType w:val="hybridMultilevel"/>
    <w:tmpl w:val="7B945142"/>
    <w:lvl w:ilvl="0" w:tplc="D4EAA3EA">
      <w:start w:val="1"/>
      <w:numFmt w:val="upperLetter"/>
      <w:suff w:val="space"/>
      <w:lvlText w:val="%1."/>
      <w:lvlJc w:val="left"/>
      <w:pPr>
        <w:ind w:left="720" w:hanging="240"/>
      </w:pPr>
      <w:rPr>
        <w:rFonts w:hint="default"/>
      </w:rPr>
    </w:lvl>
    <w:lvl w:ilvl="1" w:tplc="F7041120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7826B500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44EC9DFC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65444EF6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C066791A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5650A7B8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AD481860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6CDA4714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397E4440"/>
    <w:multiLevelType w:val="hybridMultilevel"/>
    <w:tmpl w:val="5E1E2A26"/>
    <w:lvl w:ilvl="0" w:tplc="22384922">
      <w:start w:val="4"/>
      <w:numFmt w:val="decimalFullWidth"/>
      <w:lvlText w:val="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4149F52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BC614C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A040A2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17C4EE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99440F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1DCECCF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C5C447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25D25A1C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D260850"/>
    <w:multiLevelType w:val="hybridMultilevel"/>
    <w:tmpl w:val="BC243D24"/>
    <w:lvl w:ilvl="0" w:tplc="950C5304">
      <w:start w:val="1"/>
      <w:numFmt w:val="bullet"/>
      <w:suff w:val="space"/>
      <w:lvlText w:val="・"/>
      <w:lvlJc w:val="left"/>
      <w:pPr>
        <w:ind w:left="480" w:hanging="240"/>
      </w:pPr>
      <w:rPr>
        <w:rFonts w:ascii="MS Gothic" w:eastAsia="MS Gothic" w:hAnsi="MS Gothic" w:hint="eastAsia"/>
      </w:rPr>
    </w:lvl>
    <w:lvl w:ilvl="1" w:tplc="5B24EABC" w:tentative="1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E86AB66E" w:tentative="1">
      <w:start w:val="1"/>
      <w:numFmt w:val="bullet"/>
      <w:lvlText w:val="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34D88E9E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DB7A9596" w:tentative="1">
      <w:start w:val="1"/>
      <w:numFmt w:val="bullet"/>
      <w:lvlText w:val="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25684E88" w:tentative="1">
      <w:start w:val="1"/>
      <w:numFmt w:val="bullet"/>
      <w:lvlText w:val="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262017E6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2B467626" w:tentative="1">
      <w:start w:val="1"/>
      <w:numFmt w:val="bullet"/>
      <w:lvlText w:val="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33547730" w:tentative="1">
      <w:start w:val="1"/>
      <w:numFmt w:val="bullet"/>
      <w:lvlText w:val="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5" w15:restartNumberingAfterBreak="0">
    <w:nsid w:val="41680171"/>
    <w:multiLevelType w:val="hybridMultilevel"/>
    <w:tmpl w:val="E7F8C628"/>
    <w:lvl w:ilvl="0" w:tplc="20BE78A2">
      <w:start w:val="1"/>
      <w:numFmt w:val="decimal"/>
      <w:lvlText w:val="[%1]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 w15:restartNumberingAfterBreak="0">
    <w:nsid w:val="41A641AB"/>
    <w:multiLevelType w:val="hybridMultilevel"/>
    <w:tmpl w:val="73C6175A"/>
    <w:lvl w:ilvl="0" w:tplc="4D422B6C">
      <w:start w:val="4"/>
      <w:numFmt w:val="decimalFullWidth"/>
      <w:lvlText w:val="%1）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5D26DA3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B4019F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282F15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E66D5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5F8AC5E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C8CEC2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E7AAB8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6781C5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47D2192"/>
    <w:multiLevelType w:val="hybridMultilevel"/>
    <w:tmpl w:val="4BC67FB4"/>
    <w:lvl w:ilvl="0" w:tplc="44F2461E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1" w:tplc="47C0E0F8" w:tentative="1">
      <w:start w:val="1"/>
      <w:numFmt w:val="bullet"/>
      <w:lvlText w:val="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4BB0F948" w:tentative="1">
      <w:start w:val="1"/>
      <w:numFmt w:val="bullet"/>
      <w:lvlText w:val="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FD8EBF40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7F821D2C" w:tentative="1">
      <w:start w:val="1"/>
      <w:numFmt w:val="bullet"/>
      <w:lvlText w:val="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8BFCE18C" w:tentative="1">
      <w:start w:val="1"/>
      <w:numFmt w:val="bullet"/>
      <w:lvlText w:val="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772EC5F4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DAD23E8C" w:tentative="1">
      <w:start w:val="1"/>
      <w:numFmt w:val="bullet"/>
      <w:lvlText w:val="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F9B8BDBC" w:tentative="1">
      <w:start w:val="1"/>
      <w:numFmt w:val="bullet"/>
      <w:lvlText w:val="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8" w15:restartNumberingAfterBreak="0">
    <w:nsid w:val="44EC63C9"/>
    <w:multiLevelType w:val="multilevel"/>
    <w:tmpl w:val="CEB47AFC"/>
    <w:lvl w:ilvl="0">
      <w:start w:val="4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680"/>
        </w:tabs>
        <w:ind w:left="1680" w:hanging="84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9" w15:restartNumberingAfterBreak="0">
    <w:nsid w:val="47041AB9"/>
    <w:multiLevelType w:val="hybridMultilevel"/>
    <w:tmpl w:val="688AF21E"/>
    <w:lvl w:ilvl="0" w:tplc="20BE78A2">
      <w:start w:val="1"/>
      <w:numFmt w:val="decimal"/>
      <w:lvlText w:val="[%1]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0" w15:restartNumberingAfterBreak="0">
    <w:nsid w:val="495806C0"/>
    <w:multiLevelType w:val="hybridMultilevel"/>
    <w:tmpl w:val="54D627CC"/>
    <w:lvl w:ilvl="0" w:tplc="A2A29B22">
      <w:numFmt w:val="bullet"/>
      <w:suff w:val="space"/>
      <w:lvlText w:val="●"/>
      <w:lvlJc w:val="left"/>
      <w:pPr>
        <w:ind w:left="240" w:hanging="240"/>
      </w:pPr>
      <w:rPr>
        <w:rFonts w:ascii="MS Gothic" w:eastAsia="MS Gothic" w:hAnsi="MS Gothic" w:hint="eastAsia"/>
      </w:rPr>
    </w:lvl>
    <w:lvl w:ilvl="1" w:tplc="F3A486A8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39AE3D40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324AB22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C748B0DE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D08C3FC0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1B96A19E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D07CCEEA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DAE712E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AE91936"/>
    <w:multiLevelType w:val="multilevel"/>
    <w:tmpl w:val="D0667376"/>
    <w:lvl w:ilvl="0">
      <w:start w:val="2"/>
      <w:numFmt w:val="decimalFullWidth"/>
      <w:lvlText w:val="%1"/>
      <w:lvlJc w:val="left"/>
      <w:pPr>
        <w:tabs>
          <w:tab w:val="num" w:pos="1260"/>
        </w:tabs>
        <w:ind w:left="1260" w:hanging="1260"/>
      </w:pPr>
      <w:rPr>
        <w:rFonts w:hint="eastAsia"/>
      </w:rPr>
    </w:lvl>
    <w:lvl w:ilvl="1">
      <w:start w:val="3"/>
      <w:numFmt w:val="decimalFullWidth"/>
      <w:lvlText w:val="%1．%2"/>
      <w:lvlJc w:val="left"/>
      <w:pPr>
        <w:tabs>
          <w:tab w:val="num" w:pos="2100"/>
        </w:tabs>
        <w:ind w:left="2100" w:hanging="126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940"/>
        </w:tabs>
        <w:ind w:left="2940" w:hanging="126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3780"/>
        </w:tabs>
        <w:ind w:left="3780" w:hanging="126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22" w15:restartNumberingAfterBreak="0">
    <w:nsid w:val="4DAC7570"/>
    <w:multiLevelType w:val="multilevel"/>
    <w:tmpl w:val="519643AA"/>
    <w:lvl w:ilvl="0">
      <w:start w:val="4"/>
      <w:numFmt w:val="decimalFullWidth"/>
      <w:lvlText w:val="%1"/>
      <w:lvlJc w:val="left"/>
      <w:pPr>
        <w:tabs>
          <w:tab w:val="num" w:pos="1260"/>
        </w:tabs>
        <w:ind w:left="1260" w:hanging="12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2100"/>
        </w:tabs>
        <w:ind w:left="2100" w:hanging="126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940"/>
        </w:tabs>
        <w:ind w:left="2940" w:hanging="126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3780"/>
        </w:tabs>
        <w:ind w:left="3780" w:hanging="126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23" w15:restartNumberingAfterBreak="0">
    <w:nsid w:val="4DDC3DC6"/>
    <w:multiLevelType w:val="hybridMultilevel"/>
    <w:tmpl w:val="3048C206"/>
    <w:lvl w:ilvl="0" w:tplc="9DFAE750">
      <w:numFmt w:val="bullet"/>
      <w:suff w:val="space"/>
      <w:lvlText w:val="・"/>
      <w:lvlJc w:val="left"/>
      <w:pPr>
        <w:ind w:left="240" w:hanging="240"/>
      </w:pPr>
      <w:rPr>
        <w:rFonts w:ascii="Times New Roman" w:eastAsia="MS Gothic" w:hAnsi="Times New Roman" w:hint="default"/>
      </w:rPr>
    </w:lvl>
    <w:lvl w:ilvl="1" w:tplc="763E8610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84ECAC2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E8C6741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9A24B9E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64C68A98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731C89C4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91E6792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A924624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16C6845"/>
    <w:multiLevelType w:val="hybridMultilevel"/>
    <w:tmpl w:val="83282A80"/>
    <w:lvl w:ilvl="0" w:tplc="E2F44362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AD0E7E"/>
    <w:multiLevelType w:val="hybridMultilevel"/>
    <w:tmpl w:val="062AB6C6"/>
    <w:lvl w:ilvl="0" w:tplc="BC3244C8">
      <w:numFmt w:val="bullet"/>
      <w:suff w:val="space"/>
      <w:lvlText w:val="・"/>
      <w:lvlJc w:val="left"/>
      <w:pPr>
        <w:ind w:left="240" w:hanging="240"/>
      </w:pPr>
      <w:rPr>
        <w:rFonts w:ascii="MS Mincho" w:eastAsia="MS Mincho" w:hAnsi="MS Gothic" w:hint="eastAsia"/>
      </w:rPr>
    </w:lvl>
    <w:lvl w:ilvl="1" w:tplc="3E302CFE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AEE7070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17927B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B128E602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84261022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6332E7B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EA4F8F6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B20600FA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37D18B7"/>
    <w:multiLevelType w:val="hybridMultilevel"/>
    <w:tmpl w:val="AC804376"/>
    <w:lvl w:ilvl="0" w:tplc="5B26578C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BD07306" w:tentative="1">
      <w:start w:val="1"/>
      <w:numFmt w:val="aiueoFullWidth"/>
      <w:lvlText w:val="(%2)"/>
      <w:lvlJc w:val="left"/>
      <w:pPr>
        <w:tabs>
          <w:tab w:val="num" w:pos="1440"/>
        </w:tabs>
        <w:ind w:left="1440" w:hanging="480"/>
      </w:pPr>
    </w:lvl>
    <w:lvl w:ilvl="2" w:tplc="4DECB32E" w:tentative="1">
      <w:start w:val="1"/>
      <w:numFmt w:val="decimalEnclosedCircle"/>
      <w:lvlText w:val="%3"/>
      <w:lvlJc w:val="left"/>
      <w:pPr>
        <w:tabs>
          <w:tab w:val="num" w:pos="1920"/>
        </w:tabs>
        <w:ind w:left="1920" w:hanging="480"/>
      </w:pPr>
    </w:lvl>
    <w:lvl w:ilvl="3" w:tplc="8E4C850C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8EB2CDCC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80"/>
      </w:pPr>
    </w:lvl>
    <w:lvl w:ilvl="5" w:tplc="9D880E0E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80"/>
      </w:pPr>
    </w:lvl>
    <w:lvl w:ilvl="6" w:tplc="A3789CE4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70F618D8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80"/>
      </w:pPr>
    </w:lvl>
    <w:lvl w:ilvl="8" w:tplc="6372A5F8" w:tentative="1">
      <w:start w:val="1"/>
      <w:numFmt w:val="decimalEnclosedCircle"/>
      <w:lvlText w:val="%9"/>
      <w:lvlJc w:val="left"/>
      <w:pPr>
        <w:tabs>
          <w:tab w:val="num" w:pos="4800"/>
        </w:tabs>
        <w:ind w:left="4800" w:hanging="480"/>
      </w:pPr>
    </w:lvl>
  </w:abstractNum>
  <w:abstractNum w:abstractNumId="27" w15:restartNumberingAfterBreak="0">
    <w:nsid w:val="54D24438"/>
    <w:multiLevelType w:val="multilevel"/>
    <w:tmpl w:val="DB90B1B0"/>
    <w:lvl w:ilvl="0">
      <w:start w:val="1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680"/>
        </w:tabs>
        <w:ind w:left="168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520"/>
        </w:tabs>
        <w:ind w:left="252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28" w15:restartNumberingAfterBreak="0">
    <w:nsid w:val="59211B6F"/>
    <w:multiLevelType w:val="hybridMultilevel"/>
    <w:tmpl w:val="D43A4FC6"/>
    <w:lvl w:ilvl="0" w:tplc="C3AA0D0C">
      <w:start w:val="17"/>
      <w:numFmt w:val="bullet"/>
      <w:suff w:val="space"/>
      <w:lvlText w:val="◆"/>
      <w:lvlJc w:val="left"/>
      <w:pPr>
        <w:ind w:left="240" w:hanging="240"/>
      </w:pPr>
      <w:rPr>
        <w:rFonts w:ascii="MS Gothic" w:eastAsia="MS Gothic" w:hAnsi="MS Gothic" w:hint="eastAsia"/>
      </w:rPr>
    </w:lvl>
    <w:lvl w:ilvl="1" w:tplc="E39A51FA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51AFC4A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684450B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37EBC76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9E244A8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422E36F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CD1E7DCE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CC321802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7B0B1E"/>
    <w:multiLevelType w:val="hybridMultilevel"/>
    <w:tmpl w:val="7F3818B0"/>
    <w:lvl w:ilvl="0" w:tplc="6AD8788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64B1AA9"/>
    <w:multiLevelType w:val="hybridMultilevel"/>
    <w:tmpl w:val="43FCA344"/>
    <w:lvl w:ilvl="0" w:tplc="A2EA66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31367F"/>
    <w:multiLevelType w:val="hybridMultilevel"/>
    <w:tmpl w:val="9E3AAE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E6B497A"/>
    <w:multiLevelType w:val="hybridMultilevel"/>
    <w:tmpl w:val="D2C8F118"/>
    <w:lvl w:ilvl="0" w:tplc="301E7192">
      <w:numFmt w:val="bullet"/>
      <w:suff w:val="space"/>
      <w:lvlText w:val="◆"/>
      <w:lvlJc w:val="left"/>
      <w:pPr>
        <w:ind w:left="240" w:hanging="240"/>
      </w:pPr>
      <w:rPr>
        <w:rFonts w:ascii="MS Gothic" w:eastAsia="MS Gothic" w:hAnsi="MS Gothic" w:hint="eastAsia"/>
      </w:rPr>
    </w:lvl>
    <w:lvl w:ilvl="1" w:tplc="6B842BDA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52AEF6C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B4AA8E7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C6FC4FDA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B7884BA2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5E6A2D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53885F8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ECD89A9A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DDE7199"/>
    <w:multiLevelType w:val="hybridMultilevel"/>
    <w:tmpl w:val="8D266CDE"/>
    <w:lvl w:ilvl="0" w:tplc="3454CAE6">
      <w:start w:val="1"/>
      <w:numFmt w:val="decimal"/>
      <w:lvlText w:val="[%1]"/>
      <w:lvlJc w:val="left"/>
      <w:pPr>
        <w:ind w:left="480" w:hanging="480"/>
      </w:pPr>
      <w:rPr>
        <w:rFonts w:ascii="Times New Roman" w:hAnsi="Times New Roman" w:hint="default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6"/>
  </w:num>
  <w:num w:numId="4">
    <w:abstractNumId w:val="17"/>
  </w:num>
  <w:num w:numId="5">
    <w:abstractNumId w:val="14"/>
  </w:num>
  <w:num w:numId="6">
    <w:abstractNumId w:val="4"/>
  </w:num>
  <w:num w:numId="7">
    <w:abstractNumId w:val="32"/>
  </w:num>
  <w:num w:numId="8">
    <w:abstractNumId w:val="12"/>
  </w:num>
  <w:num w:numId="9">
    <w:abstractNumId w:val="28"/>
  </w:num>
  <w:num w:numId="10">
    <w:abstractNumId w:val="20"/>
  </w:num>
  <w:num w:numId="11">
    <w:abstractNumId w:val="23"/>
  </w:num>
  <w:num w:numId="12">
    <w:abstractNumId w:val="9"/>
  </w:num>
  <w:num w:numId="13">
    <w:abstractNumId w:val="16"/>
  </w:num>
  <w:num w:numId="14">
    <w:abstractNumId w:val="5"/>
  </w:num>
  <w:num w:numId="15">
    <w:abstractNumId w:val="13"/>
  </w:num>
  <w:num w:numId="16">
    <w:abstractNumId w:val="25"/>
  </w:num>
  <w:num w:numId="17">
    <w:abstractNumId w:val="29"/>
  </w:num>
  <w:num w:numId="18">
    <w:abstractNumId w:val="27"/>
  </w:num>
  <w:num w:numId="19">
    <w:abstractNumId w:val="6"/>
  </w:num>
  <w:num w:numId="20">
    <w:abstractNumId w:val="11"/>
  </w:num>
  <w:num w:numId="21">
    <w:abstractNumId w:val="21"/>
  </w:num>
  <w:num w:numId="22">
    <w:abstractNumId w:val="3"/>
  </w:num>
  <w:num w:numId="23">
    <w:abstractNumId w:val="18"/>
  </w:num>
  <w:num w:numId="24">
    <w:abstractNumId w:val="22"/>
  </w:num>
  <w:num w:numId="25">
    <w:abstractNumId w:val="2"/>
  </w:num>
  <w:num w:numId="26">
    <w:abstractNumId w:val="24"/>
  </w:num>
  <w:num w:numId="27">
    <w:abstractNumId w:val="30"/>
  </w:num>
  <w:num w:numId="28">
    <w:abstractNumId w:val="0"/>
  </w:num>
  <w:num w:numId="29">
    <w:abstractNumId w:val="31"/>
  </w:num>
  <w:num w:numId="30">
    <w:abstractNumId w:val="19"/>
  </w:num>
  <w:num w:numId="31">
    <w:abstractNumId w:val="10"/>
  </w:num>
  <w:num w:numId="32">
    <w:abstractNumId w:val="7"/>
  </w:num>
  <w:num w:numId="33">
    <w:abstractNumId w:val="3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960"/>
  <w:drawingGridHorizontalSpacing w:val="181"/>
  <w:drawingGridVerticalSpacing w:val="200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36"/>
    <w:rsid w:val="000401E9"/>
    <w:rsid w:val="00061042"/>
    <w:rsid w:val="0006217B"/>
    <w:rsid w:val="00086B81"/>
    <w:rsid w:val="0009316B"/>
    <w:rsid w:val="000A2FC1"/>
    <w:rsid w:val="000B2F65"/>
    <w:rsid w:val="000B5A36"/>
    <w:rsid w:val="000E719F"/>
    <w:rsid w:val="00147577"/>
    <w:rsid w:val="00154C2B"/>
    <w:rsid w:val="001B67D9"/>
    <w:rsid w:val="001F05FA"/>
    <w:rsid w:val="00227D3B"/>
    <w:rsid w:val="002476EE"/>
    <w:rsid w:val="0029392C"/>
    <w:rsid w:val="002A01B9"/>
    <w:rsid w:val="002A0BE9"/>
    <w:rsid w:val="002E5D53"/>
    <w:rsid w:val="003071FB"/>
    <w:rsid w:val="0034172B"/>
    <w:rsid w:val="00375D08"/>
    <w:rsid w:val="00387B3E"/>
    <w:rsid w:val="003B098A"/>
    <w:rsid w:val="00446609"/>
    <w:rsid w:val="004C5FB5"/>
    <w:rsid w:val="004E4F0B"/>
    <w:rsid w:val="004F298A"/>
    <w:rsid w:val="004F72EF"/>
    <w:rsid w:val="004F7836"/>
    <w:rsid w:val="005002BF"/>
    <w:rsid w:val="00503ABD"/>
    <w:rsid w:val="00522509"/>
    <w:rsid w:val="00535F67"/>
    <w:rsid w:val="005377E0"/>
    <w:rsid w:val="005443B8"/>
    <w:rsid w:val="00551538"/>
    <w:rsid w:val="005F2F99"/>
    <w:rsid w:val="005F6844"/>
    <w:rsid w:val="006074B8"/>
    <w:rsid w:val="00612BC5"/>
    <w:rsid w:val="00622087"/>
    <w:rsid w:val="00655A61"/>
    <w:rsid w:val="00657135"/>
    <w:rsid w:val="0066007C"/>
    <w:rsid w:val="006720F1"/>
    <w:rsid w:val="006A4C48"/>
    <w:rsid w:val="006B4EE6"/>
    <w:rsid w:val="00764382"/>
    <w:rsid w:val="00765C6E"/>
    <w:rsid w:val="007A688D"/>
    <w:rsid w:val="007B185B"/>
    <w:rsid w:val="007C348B"/>
    <w:rsid w:val="0082354F"/>
    <w:rsid w:val="0082387F"/>
    <w:rsid w:val="00835DCA"/>
    <w:rsid w:val="00836453"/>
    <w:rsid w:val="00882F6B"/>
    <w:rsid w:val="008B0090"/>
    <w:rsid w:val="008B5764"/>
    <w:rsid w:val="008C2899"/>
    <w:rsid w:val="008C3D38"/>
    <w:rsid w:val="008E5746"/>
    <w:rsid w:val="009062B0"/>
    <w:rsid w:val="00913E3B"/>
    <w:rsid w:val="009417C5"/>
    <w:rsid w:val="00973ECC"/>
    <w:rsid w:val="009A3CAA"/>
    <w:rsid w:val="00A06264"/>
    <w:rsid w:val="00A6084A"/>
    <w:rsid w:val="00A941BA"/>
    <w:rsid w:val="00AA6F6D"/>
    <w:rsid w:val="00AB4BF8"/>
    <w:rsid w:val="00AD2C8B"/>
    <w:rsid w:val="00AE5220"/>
    <w:rsid w:val="00B80171"/>
    <w:rsid w:val="00B82B0C"/>
    <w:rsid w:val="00BB20F7"/>
    <w:rsid w:val="00BC23E7"/>
    <w:rsid w:val="00BD7558"/>
    <w:rsid w:val="00C1786E"/>
    <w:rsid w:val="00C242FD"/>
    <w:rsid w:val="00C66D34"/>
    <w:rsid w:val="00C67CBA"/>
    <w:rsid w:val="00C93076"/>
    <w:rsid w:val="00CA4A24"/>
    <w:rsid w:val="00D17F50"/>
    <w:rsid w:val="00D218D7"/>
    <w:rsid w:val="00D34CD2"/>
    <w:rsid w:val="00D45A16"/>
    <w:rsid w:val="00DC24E2"/>
    <w:rsid w:val="00DC79E9"/>
    <w:rsid w:val="00DF0308"/>
    <w:rsid w:val="00E22547"/>
    <w:rsid w:val="00E4115F"/>
    <w:rsid w:val="00E51223"/>
    <w:rsid w:val="00E70BDF"/>
    <w:rsid w:val="00EA1967"/>
    <w:rsid w:val="00EB29A1"/>
    <w:rsid w:val="00EB44E5"/>
    <w:rsid w:val="00EC3F64"/>
    <w:rsid w:val="00ED2FC4"/>
    <w:rsid w:val="00F15593"/>
    <w:rsid w:val="00F465C7"/>
    <w:rsid w:val="00F73F5E"/>
    <w:rsid w:val="00F77241"/>
    <w:rsid w:val="00F772F9"/>
    <w:rsid w:val="00F91E5A"/>
    <w:rsid w:val="00FB10C6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34BC67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color w:val="FF0000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imes-Roman" w:hAnsi="Times-Roman"/>
      <w:color w:val="000000"/>
      <w:sz w:val="22"/>
    </w:rPr>
  </w:style>
  <w:style w:type="paragraph" w:styleId="BodyText2">
    <w:name w:val="Body Text 2"/>
    <w:basedOn w:val="Normal"/>
    <w:semiHidden/>
    <w:rPr>
      <w:color w:val="000000"/>
    </w:rPr>
  </w:style>
  <w:style w:type="paragraph" w:styleId="Header">
    <w:name w:val="header"/>
    <w:basedOn w:val="Normal"/>
    <w:semiHidden/>
    <w:unhideWhenUsed/>
    <w:pPr>
      <w:tabs>
        <w:tab w:val="center" w:pos="4252"/>
        <w:tab w:val="right" w:pos="8504"/>
      </w:tabs>
      <w:snapToGrid w:val="0"/>
    </w:pPr>
  </w:style>
  <w:style w:type="character" w:customStyle="1" w:styleId="a">
    <w:name w:val="ヘッダー (文字)"/>
    <w:semiHidden/>
    <w:rPr>
      <w:color w:val="FF0000"/>
      <w:kern w:val="2"/>
      <w:sz w:val="21"/>
    </w:rPr>
  </w:style>
  <w:style w:type="paragraph" w:styleId="Footer">
    <w:name w:val="footer"/>
    <w:basedOn w:val="Normal"/>
    <w:semiHidden/>
    <w:unhideWhenUsed/>
    <w:pPr>
      <w:tabs>
        <w:tab w:val="center" w:pos="4252"/>
        <w:tab w:val="right" w:pos="8504"/>
      </w:tabs>
      <w:snapToGrid w:val="0"/>
    </w:pPr>
  </w:style>
  <w:style w:type="character" w:customStyle="1" w:styleId="a0">
    <w:name w:val="フッター (文字)"/>
    <w:semiHidden/>
    <w:rPr>
      <w:color w:val="FF0000"/>
      <w:kern w:val="2"/>
      <w:sz w:val="21"/>
    </w:rPr>
  </w:style>
  <w:style w:type="paragraph" w:styleId="ListParagraph">
    <w:name w:val="List Paragraph"/>
    <w:basedOn w:val="Normal"/>
    <w:uiPriority w:val="34"/>
    <w:qFormat/>
    <w:rsid w:val="00C242FD"/>
    <w:pPr>
      <w:ind w:leftChars="400" w:left="9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7E0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E0"/>
    <w:rPr>
      <w:rFonts w:ascii="ヒラギノ角ゴ ProN W3" w:eastAsia="ヒラギノ角ゴ ProN W3"/>
      <w:color w:val="FF0000"/>
      <w:kern w:val="2"/>
      <w:sz w:val="18"/>
      <w:szCs w:val="18"/>
    </w:rPr>
  </w:style>
  <w:style w:type="table" w:styleId="TableGrid">
    <w:name w:val="Table Grid"/>
    <w:basedOn w:val="TableNormal"/>
    <w:uiPriority w:val="59"/>
    <w:rsid w:val="004F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F0308"/>
    <w:rPr>
      <w:b/>
      <w:bCs/>
      <w:szCs w:val="21"/>
    </w:rPr>
  </w:style>
  <w:style w:type="paragraph" w:customStyle="1" w:styleId="a1">
    <w:name w:val="参考文献"/>
    <w:basedOn w:val="Normal"/>
    <w:rsid w:val="00CA4A24"/>
    <w:pPr>
      <w:ind w:left="199" w:hangingChars="105" w:hanging="199"/>
      <w:jc w:val="left"/>
    </w:pPr>
    <w:rPr>
      <w:rFonts w:ascii="Times New Roman" w:hAnsi="Times New Roman"/>
      <w:color w:val="auto"/>
      <w:kern w:val="0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A1967"/>
    <w:pPr>
      <w:spacing w:before="120"/>
      <w:jc w:val="left"/>
    </w:pPr>
    <w:rPr>
      <w:rFonts w:asciiTheme="minorHAnsi" w:eastAsiaTheme="minorHAnsi" w:hAnsiTheme="minorHAnsi" w:cstheme="minorBidi"/>
      <w:b/>
      <w:bCs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aoyukikubota:Desktop:&#30740;&#31350;&#23460;:&#30740;&#31350;&#20250;&#36039;&#26009;:&#30740;&#31350;&#20250;4_12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8CB874-06D4-DB4C-A1A0-D2672D74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Macintosh%20HD:Users:naoyukikubota:Desktop:研究室:研究会資料:研究会4_12.dotx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ゆ</vt:lpstr>
      <vt:lpstr>ゆ</vt:lpstr>
    </vt:vector>
  </TitlesOfParts>
  <Company>TMU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ゆ</dc:title>
  <dc:subject/>
  <dc:creator>Naoyuki Kubota</dc:creator>
  <cp:keywords/>
  <cp:lastModifiedBy>張海斌</cp:lastModifiedBy>
  <cp:revision>2</cp:revision>
  <cp:lastPrinted>2018-04-22T14:34:00Z</cp:lastPrinted>
  <dcterms:created xsi:type="dcterms:W3CDTF">2018-04-22T14:35:00Z</dcterms:created>
  <dcterms:modified xsi:type="dcterms:W3CDTF">2018-04-22T14:35:00Z</dcterms:modified>
</cp:coreProperties>
</file>